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  <w:t>SER CRISTÃO, SER DISCÍPULO</w:t>
      </w:r>
    </w:p>
    <w:p>
      <w:pPr>
        <w:pStyle w:val="Normal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rmal"/>
        <w:rPr>
          <w:rFonts w:ascii="Arial" w:hAnsi="Arial" w:cs="Arial"/>
          <w:i/>
          <w:i/>
        </w:rPr>
      </w:pPr>
      <w:r>
        <w:rPr>
          <w:rFonts w:cs="Arial" w:ascii="Arial" w:hAnsi="Arial"/>
          <w:i/>
        </w:rPr>
        <w:t>“</w:t>
      </w:r>
      <w:r>
        <w:rPr>
          <w:rFonts w:cs="Arial" w:ascii="Arial" w:hAnsi="Arial"/>
          <w:i/>
        </w:rPr>
        <w:t>Portanto, vão e façam discípulos de todas as nações, batizando-os em nome do Pai e do Filho e do Espírito Santo, ensinando-os a obedecer a tudo o que eu lhes ordenei. E eu estarei sempre com vocês, até o fim dos tempos.” Mateus 28:18-20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Recebemos um comando de Jesus Cristo em seus últimos momentos aqui na terra. Foi um comando e uma promessa. Ordenou que fôssemos a todos os lugares, nações, ensinando tudo o que Ele havia nos ensinado e Ele estará conosco todo o tempo, até o fim. Como fazer discípulos sem saber o que é um discípulo em sua essência?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“</w:t>
      </w:r>
      <w:r>
        <w:rPr>
          <w:rFonts w:cs="Arial" w:ascii="Arial" w:hAnsi="Arial"/>
        </w:rPr>
        <w:t>O que é um discípulo? Discípulo é aquele que segue a Jesus Cristo. Ser cristão não significa automaticamente ser discípulo, embora os cristãos sejam membros do Reino de Deus. Seguir a Cristo implica em aceitá-lo como Senhor; significa servi-lo como um escravo. Também significa amar e louvar.” Ortiz (1990, p.11)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A partir do dia em que aceitamos Jesus Cristo como nosso Senhor e Salvador, tornamo-nos cristãos, mas para ser discípulo precisamos andar uma légua a mais, precisamos viver como Jesus vivia e deixar a vontade do nosso Senhor reinar sobre todas as nossas vontades e prioridades.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Ser discípulo significa que todas as áreas de nossas vidas estão sujeitas ao senhorio de Jesus.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Oração: Senhor Deus e Pai, muito obrigada porque enviaste Teu filho unigênito para que todo aquele que Nele crer não pereça, mas tenha a vida eterna. Ao aceitar o sacrifício de Jesus na cruz chamamo-nos cristãos. Mas Jesus quer que o sigamos, que façamos discípulos. Ajuda-nos, Senhor, a ser verdadeiros discípulos, firmes na fé e convictos do mandamento de Jesus de ir e multiplicar-se na vida de outras pessoas para que o mundo saiba que Ele é Senhor sobre toda a terra, em nome de Jesus, amém!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Ponto para reflexão/discussão em pequenos grupos/conexões: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1- Eu verdadeiramente vivo a ordenança de Jesus de ir e fazer discípulos?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2- Eu sou um discípulo ou apenas um cristão?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3- O que você fará, a partir de hoje, para tornar-se um verdadeiro discípulo?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Que o Senhor nos abençoe!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Samara Queiroz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before="0" w:after="160"/>
        <w:rPr>
          <w:rFonts w:ascii="Arial" w:hAnsi="Arial" w:cs="Arial"/>
        </w:rPr>
      </w:pPr>
      <w:r>
        <w:rPr>
          <w:rFonts w:cs="Arial" w:ascii="Arial" w:hAnsi="Arial"/>
        </w:rPr>
      </w:r>
    </w:p>
    <w:sectPr>
      <w:type w:val="nextPage"/>
      <w:pgSz w:w="11906" w:h="16838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alibri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 w:val="24"/>
        <w:szCs w:val="24"/>
        <w:lang w:val="pt-PT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56" w:before="0" w:after="160"/>
    </w:pPr>
    <w:rPr>
      <w:rFonts w:ascii="Calibri" w:hAnsi="Calibri" w:eastAsia="Calibri" w:cs="Times New Roman"/>
      <w:color w:val="auto"/>
      <w:sz w:val="22"/>
      <w:szCs w:val="22"/>
      <w:lang w:val="pt-BR" w:bidi="ar-SA" w:eastAsia="zh-CN"/>
    </w:rPr>
  </w:style>
  <w:style w:type="character" w:styleId="Fontepargpadro">
    <w:name w:val="Fonte parág. padrão"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Normal_x0000_</Template>
  <TotalTime>3</TotalTime>
  <Application>LibreOffice/7.3.7.2$Linux_X86_64 LibreOffice_project/30$Build-2</Application>
  <AppVersion>15.0000</AppVersion>
  <Pages>1</Pages>
  <Words>354</Words>
  <Characters>1710</Characters>
  <CharactersWithSpaces>2051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2017-08-31T09:28:00Z</dcterms:created>
  <dc:creator>Financeiro_Thayce</dc:creator>
  <dc:description/>
  <cp:keywords/>
  <dc:language>pt-PT</dc:language>
  <cp:lastModifiedBy>Financeiro_Thayce</cp:lastModifiedBy>
  <dcterms:modified xsi:type="dcterms:W3CDTF">2017-08-31T09:31:00Z</dcterms:modified>
  <cp:revision>1</cp:revision>
  <dc:subject/>
  <dc:title/>
</cp:coreProperties>
</file>