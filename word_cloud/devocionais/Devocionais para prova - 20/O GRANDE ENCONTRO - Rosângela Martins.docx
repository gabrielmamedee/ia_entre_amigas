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Arial" w:hAnsi="Arial" w:eastAsia="Times New Roman" w:cs="Arial"/>
          <w:color w:val="222222"/>
          <w:shd w:fill="FFFFFF" w:val="clear"/>
          <w:lang w:eastAsia="pt-BR"/>
        </w:rPr>
      </w:pPr>
      <w:r>
        <w:rPr>
          <w:rFonts w:eastAsia="Times New Roman" w:cs="Arial" w:ascii="Arial" w:hAnsi="Arial"/>
          <w:b/>
          <w:color w:val="222222"/>
          <w:shd w:fill="FFFFFF" w:val="clear"/>
          <w:lang w:eastAsia="pt-BR"/>
        </w:rPr>
        <w:t>O GRANDE ENCONTRO</w:t>
      </w:r>
      <w:r>
        <w:rPr>
          <w:rFonts w:eastAsia="Times New Roman" w:cs="Arial" w:ascii="Arial" w:hAnsi="Arial"/>
          <w:b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By Rosangela Martins do Vale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“Em sua viagem, quando se aproximava de Damasco, de repente brilhou ao seu redor uma luz vinda do céu. Ele caiu por terra e ouviu uma voz que lhe dizia: ‘Saulo, Saulo, por que você me persegue?’ Saulo perguntou: ‘Quem és tu, Senhor? ‘ Ele respondeu: ‘Eu sou Jesus, a quem você persegue. Levante-se, entre na cidade; alguém lhe dirá o que você deve fazer’”.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(Atos 9:3-6)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Saulo era perseguidor da Igreja de Jesus quando teve em sua vida “o grande encontro”. Foi um encontro decisivo que transformou totalmente seu pensar, seu sentir, seu querer e seu agir. Encontrou-se com Jesus! Passou a ser chamado de Paulo, o apóstolo.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Quando Jesus o chamou, ele ficou cego por três dias e orando</w:t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...“numa visão viu um homem chamado Ananias chegar e impor-lhe as mãos para que voltasse a ver".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(Atos 9:12)</w:t>
      </w:r>
      <w:r>
        <w:rPr>
          <w:rFonts w:eastAsia="Times New Roman" w:cs="Arial" w:ascii="Arial" w:hAnsi="Arial"/>
          <w:i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 xml:space="preserve">O discípulo Ananias tinha ouvido falar a respeito da vida de Saulo e quando o Senhor lhe disse que fosse estar com Saulo, ele respondeu ao Senhor que sabia de todo o mal que Saulo fizera ao povo de Deus. “Mas o Senhor disse a Ananias: </w:t>
      </w:r>
      <w:r>
        <w:rPr>
          <w:rFonts w:eastAsia="Times New Roman" w:cs="Arial" w:ascii="Arial" w:hAnsi="Arial"/>
          <w:i/>
          <w:color w:val="222222"/>
          <w:shd w:fill="FFFFFF" w:val="clear"/>
          <w:lang w:eastAsia="pt-BR"/>
        </w:rPr>
        <w:t>‘Vá! Este homem é meu instrumento escolhido para levar o meu nome perante os gentios e seus reis, e perante o povo de Israel’</w:t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(Atos 9:15)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Deus tinha um propósito para vida de Saulo e também tem um propósito para sua vida.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O encontro com Jesus é assim: transforma-nos! Além de transformador também é um encontro inusitado, porque é Ele quem nos escolhe.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Foi assim com Saulo, com o Eunuco etíope, um oficial importante, comigo e pode ser com você. A única coisa que você precisa fazer é tomar uma decisão... Aceitar Jesus como filho de Deus, como seu único Senhor e Salvador!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Como diz o louvor: Eu fui escolhido no ventre da minha mãe/Eu sei que Deus não abre mão de mim não (Quatro por um).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Então, o que você está esperando para se render aos propósitos do Senhor? Ananias respondeu: Eis-me aqui Senhor! Eu respondi: Eis-me aqui, Senhor! Transforma-me, tira de mim tudo que não for do Teu agrado, pois sou pecadora! E você, qual é a sua resposta?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O que você está esperando para ter “o grande encontro” com Jesus? Você foi escolhido(a) e hoje é o grande dia! Aleluia!!!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Oração: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Paizinho amado, agradeço-Te por ter me escolhido para ter um encontro contigo. A partir deste encontro decidi ter um relacionamento autêntico com o Senhor e tenho buscado e sentido a Tua presença. Isso tem me transformado e edificado minha vida a cada dia. Reconheço que sou pecadora e que me escolheu, não por merecimento, mas porque me amas.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Senhor, perdoa os nossos pecados e ajuda-nos a segui-lo. Peço-Te, tenha misericórdia daqueles que ainda não tiveram o grande encontro contigo, porque não se renderam ao Teu chamado. E para os que já conhecem a Ti, dai entendimento da Tua Palavra e faça cair as escamas dos olhos para que possam enxergar a verdade que liberta do pecado, em nome de Jesus! Amém.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Pontos para reflexão/discussão em grupos pequenos/conexões: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1. Você já se encontrou com Jesus?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2. Como foi seu grande encontro?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3. Ore para que o Senhor revele os propósitos Dele para ti!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Que Jesus nos abençoe!</w:t>
      </w:r>
      <w:r>
        <w:rPr>
          <w:rFonts w:eastAsia="Times New Roman" w:cs="Arial" w:ascii="Arial" w:hAnsi="Arial"/>
          <w:color w:val="222222"/>
          <w:lang w:eastAsia="pt-BR"/>
        </w:rPr>
        <w:br/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Pérolas by</w:t>
      </w:r>
      <w:r>
        <w:rPr>
          <w:rFonts w:eastAsia="Times New Roman" w:cs="Arial" w:ascii="Arial" w:hAnsi="Arial"/>
          <w:color w:val="222222"/>
          <w:lang w:eastAsia="pt-BR"/>
        </w:rPr>
        <w:br/>
      </w:r>
      <w:r>
        <w:rPr>
          <w:rFonts w:eastAsia="Times New Roman" w:cs="Arial" w:ascii="Arial" w:hAnsi="Arial"/>
          <w:color w:val="222222"/>
          <w:shd w:fill="FFFFFF" w:val="clear"/>
          <w:lang w:eastAsia="pt-BR"/>
        </w:rPr>
        <w:t>Rosangela Martins do Vale</w:t>
      </w:r>
    </w:p>
    <w:p>
      <w:pPr>
        <w:pStyle w:val="Normal"/>
        <w:shd w:fill="F1F1F1" w:val="clear"/>
        <w:spacing w:lineRule="atLeast" w:line="90" w:before="0" w:after="0"/>
        <w:rPr>
          <w:rFonts w:ascii="Arial" w:hAnsi="Arial" w:eastAsia="Times New Roman" w:cs="Arial"/>
          <w:color w:val="222222"/>
          <w:lang w:eastAsia="pt-BR"/>
        </w:rPr>
      </w:pPr>
      <w:r>
        <w:rPr>
          <w:rFonts w:eastAsia="Times New Roman" w:cs="Arial" w:ascii="Arial" w:hAnsi="Arial"/>
          <w:color w:val="222222"/>
          <w:lang w:val="pt-PT" w:eastAsia="pt-PT"/>
        </w:rPr>
        <w:drawing>
          <wp:inline distT="0" distB="0" distL="0" distR="0">
            <wp:extent cx="8255" cy="8255"/>
            <wp:effectExtent l="0" t="0" r="0" b="0"/>
            <wp:docPr id="1" name="Imagem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846" t="-3846" r="-3846" b="-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200"/>
        <w:rPr>
          <w:rFonts w:ascii="Arial" w:hAnsi="Arial" w:eastAsia="Times New Roman" w:cs="Arial"/>
          <w:color w:val="222222"/>
          <w:lang w:eastAsia="pt-BR"/>
        </w:rPr>
      </w:pPr>
      <w:r>
        <w:rPr>
          <w:rFonts w:eastAsia="Times New Roman" w:cs="Arial" w:ascii="Arial" w:hAnsi="Arial"/>
          <w:color w:val="222222"/>
          <w:lang w:eastAsia="pt-BR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Texto de balão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</TotalTime>
  <Application>LibreOffice/7.3.7.2$Linux_X86_64 LibreOffice_project/30$Build-2</Application>
  <AppVersion>15.0000</AppVersion>
  <Pages>2</Pages>
  <Words>549</Words>
  <Characters>2554</Characters>
  <CharactersWithSpaces>3110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2017-08-31T09:02:00Z</dcterms:created>
  <dc:creator>Danuta</dc:creator>
  <dc:description/>
  <cp:keywords/>
  <dc:language>pt-PT</dc:language>
  <cp:lastModifiedBy>Financeiro_Thayce</cp:lastModifiedBy>
  <dcterms:modified xsi:type="dcterms:W3CDTF">2017-08-31T10:04:00Z</dcterms:modified>
  <cp:revision>3</cp:revision>
  <dc:subject/>
  <dc:title/>
</cp:coreProperties>
</file>