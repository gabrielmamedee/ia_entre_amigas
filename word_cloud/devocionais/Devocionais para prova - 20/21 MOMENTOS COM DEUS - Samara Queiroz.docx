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21 MOMENTOS COM DEUS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Indo para águas profundas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"Tendo acabado de falar, disse a Simão: “Vá para onde as águas são mais fundas”, e a todos: “Lancem as redes para a pesca”. Simão respondeu: “Mestre, esforçamo-nos a noite inteira e não pegamos nada. Mas, porque és tu quem está dizendo isto, vou lançar as redes”. Quando o fizeram, pegaram tal quantidade de peixes que as redes começaram a rasgar-se." (‭Lucas‬ ‭5‬:‭4-6‬ NVI)‬‬‬</w:t>
      </w:r>
    </w:p>
    <w:p>
      <w:pPr>
        <w:pStyle w:val="Normal"/>
        <w:jc w:val="both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</w:r>
    </w:p>
    <w:p>
      <w:pPr>
        <w:pStyle w:val="Normal"/>
        <w:jc w:val="both"/>
        <w:rPr/>
      </w:pPr>
      <w:r>
        <w:rPr>
          <w:rFonts w:cs="Arial" w:ascii="Arial" w:hAnsi="Arial"/>
        </w:rPr>
        <w:t>Quando buscamos fazer as coisas dos nossos interesses, muitas fezes fracassamos, trabalhamos muito em vão, sem resultados. Mas quando olhamos para Jesus, estamos com Ele e o ouvimos, obedecendo à Sua Palavra, Ele nos leva onde nunca imaginamos. Ele nos leva a lugares e pescarias maravilhosos.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Não nos esforcemos para executar nossos próprios desejos desenfreadamente, busquemos a vontade do Senhor para nossas vidas. Assim, tenham certeza de que como Simão, o Senhor nos lançará em águas mais profundas e nossas redes não suportarão a quantidade de peixes. Aleluia!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Oração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Paizinho querido, muito obrigada porque Tu enviaste Teu filho Jesus para nos salvar, nos resgatar. Obrigada porque através da intimidade contigo podemos Te ouvir melhor e ir a águas mais profundas. Sobre o Teu comando podemos vencer e transpor todas as barreiras. Através do Teu Poder temos resultados que extravasam planejamentos, porque os Teus planos são muito maiores que os nossos. Obrigada pelo Teu amor que é indescritível e dura para sempre. Nossa vida contigo é uma vida cheia de sonhos, desafios e vitórias! Louvado seja o nome do Senhor! Amém!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Samara Queiroz</w:t>
      </w:r>
    </w:p>
    <w:p>
      <w:pPr>
        <w:pStyle w:val="Normal"/>
        <w:spacing w:before="0" w:after="1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6" w:before="0" w:after="160"/>
    </w:pPr>
    <w:rPr>
      <w:rFonts w:ascii="Calibri" w:hAnsi="Calibri" w:eastAsia="Calibri" w:cs="Times New Roman"/>
      <w:color w:val="auto"/>
      <w:sz w:val="22"/>
      <w:szCs w:val="22"/>
      <w:lang w:val="pt-BR" w:bidi="ar-SA" w:eastAsia="zh-CN"/>
    </w:rPr>
  </w:style>
  <w:style w:type="character" w:styleId="Fontepargpadro">
    <w:name w:val="Fonte parág. padr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</TotalTime>
  <Application>LibreOffice/7.3.7.2$Linux_X86_64 LibreOffice_project/30$Build-2</Application>
  <AppVersion>15.0000</AppVersion>
  <Pages>1</Pages>
  <Words>261</Words>
  <Characters>1316</Characters>
  <CharactersWithSpaces>1562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2017-08-31T09:37:00Z</dcterms:created>
  <dc:creator>Financeiro_Thayce</dc:creator>
  <dc:description/>
  <cp:keywords/>
  <dc:language>pt-PT</dc:language>
  <cp:lastModifiedBy>Financeiro_Thayce</cp:lastModifiedBy>
  <dcterms:modified xsi:type="dcterms:W3CDTF">2017-08-31T09:38:00Z</dcterms:modified>
  <cp:revision>1</cp:revision>
  <dc:subject/>
  <dc:title/>
</cp:coreProperties>
</file>