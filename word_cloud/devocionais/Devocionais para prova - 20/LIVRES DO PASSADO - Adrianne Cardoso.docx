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rPr/>
      </w:pPr>
      <w:r>
        <w:rPr>
          <w:rFonts w:cs="Arial" w:ascii="Arial" w:hAnsi="Arial"/>
          <w:b/>
          <w:color w:val="222222"/>
          <w:shd w:fill="FFFFFF" w:val="clear"/>
        </w:rPr>
        <w:t>LIVRES DO PASSADO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By Adrianne Cardoso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 </w:t>
      </w:r>
      <w:r>
        <w:rPr>
          <w:rFonts w:cs="Arial" w:ascii="Arial" w:hAnsi="Arial"/>
          <w:i/>
          <w:color w:val="222222"/>
          <w:shd w:fill="FFFFFF" w:val="clear"/>
        </w:rPr>
        <w:t>“Irmãos, não penso que eu mesmo já o tenha alcançado, mas uma coisa faço: esquecendo-me das coisas que ficaram para trás e avançando para as que estão adiante, prossigo para o alvo, a fim de ganhar o prêmio do chamado celestial de Deus em Cristo Jesus”. (Filipenses 3:13-14)</w:t>
      </w:r>
      <w:r>
        <w:rPr>
          <w:rFonts w:cs="Arial" w:ascii="Arial" w:hAnsi="Arial"/>
          <w:i/>
          <w:color w:val="222222"/>
        </w:rPr>
        <w:br/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Libertar-nos de um passado recheado de pecado e sofrimento é indescritível. Só quem experimentou essa graça de Deus pode descrever este sentimento. Nosso passado deve fazer parte de nossa vida, unicamente para não esquecermos quem fomos; não para torturar nosso presente, mas para não querermos mais  praticar as coisas que praticávamos lá. Nosso alvo é a cruz de Cristo, ser livre do que nos acorrentava, nos aproxima dEle. Não que seja fácil, por isso citei que podemos, e até devemos sim, lembrarmos e testemunharmos do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nosso passado, quando isso for para edificação. Deus deu uma missão a cada um de nós, procuremos buscar em nossas dores passadas motivos para sermos um missionário, ajudando e edificando pessoas ao nosso redor através de nossa vida restaurada.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Oração: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Pai amado, me faltam palavras de gratidão por Teu amor dado gratuitamente a cada um de nós. Que nossas dores sejam o nosso ministério, que possamos dar o bom testemunho de Tua graça através de nossas vidas restauradas, obrigado por tua misericórdia em nossas vidas e que possamos lembrar do que passou com a certeza de que jamais voltaremos pra lá. Assim te oro, em nome de Jesus. Amém.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Pontos para reflexão/discussão em pequenos grupos/conexões: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1. Existe alguma coisa ou situação que te prenda ao passado?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2. Que atitudes precisam ser tomadas para que se liberte do passado?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Deus abençoe!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Pérolas by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Adrianne Cardoso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pt-BR" w:bidi="ar-SA" w:eastAsia="zh-CN"/>
    </w:rPr>
  </w:style>
  <w:style w:type="character" w:styleId="Fontepargpadro">
    <w:name w:val="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</TotalTime>
  <Application>LibreOffice/7.3.7.2$Linux_X86_64 LibreOffice_project/30$Build-2</Application>
  <AppVersion>15.0000</AppVersion>
  <Pages>1</Pages>
  <Words>283</Words>
  <Characters>1423</Characters>
  <CharactersWithSpaces>1714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2017-08-31T09:21:00Z</dcterms:created>
  <dc:creator>Danuta</dc:creator>
  <dc:description/>
  <cp:keywords/>
  <dc:language>pt-PT</dc:language>
  <cp:lastModifiedBy>Financeiro_Thayce</cp:lastModifiedBy>
  <dcterms:modified xsi:type="dcterms:W3CDTF">2017-08-31T09:48:00Z</dcterms:modified>
  <cp:revision>3</cp:revision>
  <dc:subject/>
  <dc:title/>
</cp:coreProperties>
</file>