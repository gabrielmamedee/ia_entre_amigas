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b/>
          <w:bCs/>
          <w:color w:val="222222"/>
          <w:shd w:fill="FFFFFF" w:val="clear"/>
        </w:rPr>
        <w:t>ONDE TEMOS FIRMADO A NOSSA CONFIANÇA?</w:t>
      </w:r>
      <w:r>
        <w:rPr>
          <w:rFonts w:cs="Arial" w:ascii="Arial" w:hAnsi="Arial"/>
          <w:b/>
          <w:color w:val="222222"/>
          <w:shd w:fill="FFFFFF" w:val="clear"/>
        </w:rPr>
        <w:t> </w:t>
        <w:br/>
      </w:r>
      <w:r>
        <w:rPr>
          <w:rFonts w:cs="Arial" w:ascii="Arial" w:hAnsi="Arial"/>
          <w:color w:val="222222"/>
          <w:shd w:fill="FFFFFF" w:val="clear"/>
        </w:rPr>
        <w:br/>
      </w:r>
      <w:r>
        <w:rPr>
          <w:rFonts w:cs="Arial" w:ascii="Arial" w:hAnsi="Arial"/>
          <w:i/>
          <w:color w:val="222222"/>
          <w:shd w:fill="FFFFFF" w:val="clear"/>
        </w:rPr>
        <w:t>“Alguns confiam em carros e outros em cavalos, mas nós confiamos no nome do Senhor, o nosso Deus.” Salmos 20:7</w:t>
        <w:br/>
      </w:r>
      <w:r>
        <w:rPr>
          <w:rFonts w:cs="Arial" w:ascii="Arial" w:hAnsi="Arial"/>
          <w:color w:val="222222"/>
          <w:shd w:fill="FFFFFF" w:val="clear"/>
        </w:rPr>
        <w:br/>
        <w:t>Confiar significa acreditar, depositar. Nos últimos dias tenho passado por situações que me fizeram repetir por diversas vezes essa frase: Senhor, eu confio em ti. Mas hoje paro por um momento e me pergunto: será que realmente tenho depositado toda a minha vida no Senhor? Provérbios 21:31 diz "Prepara-se o cavalo para o dia da batalha, mas o Senhor é que dá a vitória." Diante das adversidades e dos problemas que temos enfrentado, em quê temos nos apegado? Nos carros, no dinheiro, em homens? Ou naquele que nos dará a vitória? </w:t>
        <w:br/>
        <w:t>A nossa confiança tem que ser derramada naquele que é o nosso escudo e proteção, o Deus que nos mantém de pé durante as batalhas que enfrentamos e enfrentaremos até o dia da nossa vitória, até o dia da glória, onde o encontraremos e festejaremos com júbilo! </w:t>
        <w:br/>
        <w:br/>
        <w:t>Oração:</w: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>Pai, te louvo Senhor, porque tu és bom e em ti posso confiar. Somente em ti, Deus! Perdoa-me pelas vezes em que depositei minha vida, meus problemas e angústias em coisas ou em pessoas que só me afastaram de ti. Ajuda-me Pai, enche-me do teu Espírito Santo, aumenta a minha fé para que possa agradar a ti com tudo o que tenho e sou. Obrigada por que, mais uma vez, suas misericórdias se derramam sobre mim e posso confiar os meus dias a ti. Te amo Paizinho! Amém! </w: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>Perguntas para reflexão:</w:t>
      </w:r>
    </w:p>
    <w:p>
      <w:pPr>
        <w:pStyle w:val="PargrafodaLista"/>
        <w:numPr>
          <w:ilvl w:val="0"/>
          <w:numId w:val="1"/>
        </w:numPr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>Você tem confiando sua vida a quem?</w:t>
      </w:r>
    </w:p>
    <w:p>
      <w:pPr>
        <w:pStyle w:val="PargrafodaLista"/>
        <w:numPr>
          <w:ilvl w:val="0"/>
          <w:numId w:val="1"/>
        </w:numPr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>Quem você procura nas horas difíceis?</w:t>
      </w:r>
    </w:p>
    <w:p>
      <w:pPr>
        <w:pStyle w:val="PargrafodaLista"/>
        <w:numPr>
          <w:ilvl w:val="0"/>
          <w:numId w:val="1"/>
        </w:numPr>
        <w:rPr/>
      </w:pPr>
      <w:r>
        <w:rPr>
          <w:rFonts w:cs="Arial" w:ascii="Arial" w:hAnsi="Arial"/>
          <w:color w:val="222222"/>
          <w:shd w:fill="FFFFFF" w:val="clear"/>
        </w:rPr>
        <w:t>Você compreende que Deus é o único refúgio?</w: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>Deus abençoe!</w:t>
      </w:r>
    </w:p>
    <w:p>
      <w:pPr>
        <w:pStyle w:val="Normal"/>
        <w:spacing w:before="0" w:after="0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>Kalina Sena</w:t>
      </w:r>
    </w:p>
    <w:p>
      <w:pPr>
        <w:pStyle w:val="Normal"/>
        <w:spacing w:before="0" w:after="0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>Rede de Mulheres – SM</w:t>
      </w:r>
    </w:p>
    <w:p>
      <w:pPr>
        <w:pStyle w:val="Normal"/>
        <w:spacing w:before="0" w:after="0"/>
        <w:rPr/>
      </w:pPr>
      <w:r>
        <w:rPr>
          <w:rFonts w:cs="Arial" w:ascii="Arial" w:hAnsi="Arial"/>
          <w:color w:val="222222"/>
          <w:shd w:fill="FFFFFF" w:val="clear"/>
        </w:rPr>
        <w:t>Cidade Viva</w:t>
        <w:b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pt-BR" w:bidi="ar-SA" w:eastAsia="zh-CN"/>
    </w:rPr>
  </w:style>
  <w:style w:type="character" w:styleId="WW8Num1z0">
    <w:name w:val="WW8Num1z0"/>
    <w:qFormat/>
    <w:rPr/>
  </w:style>
  <w:style w:type="character" w:styleId="Fontepargpadro">
    <w:name w:val="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Parágrafo da Lista"/>
    <w:basedOn w:val="Normal"/>
    <w:qFormat/>
    <w:pPr>
      <w:spacing w:before="0" w:after="200"/>
      <w:ind w:start="720" w:hanging="0"/>
      <w:contextualSpacing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</TotalTime>
  <Application>LibreOffice/7.3.7.2$Linux_X86_64 LibreOffice_project/30$Build-2</Application>
  <AppVersion>15.0000</AppVersion>
  <Pages>1</Pages>
  <Words>290</Words>
  <Characters>1331</Characters>
  <CharactersWithSpaces>1617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2017-08-30T19:49:00Z</dcterms:created>
  <dc:creator>Danuta</dc:creator>
  <dc:description/>
  <cp:keywords/>
  <dc:language>pt-PT</dc:language>
  <cp:lastModifiedBy>Financeiro_Thayce</cp:lastModifiedBy>
  <dcterms:modified xsi:type="dcterms:W3CDTF">2017-08-31T09:56:00Z</dcterms:modified>
  <cp:revision>3</cp:revision>
  <dc:subject/>
  <dc:title/>
</cp:coreProperties>
</file>